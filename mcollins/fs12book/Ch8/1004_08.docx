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D5" w:rsidRDefault="00EA4FB8" w:rsidP="006F1207">
      <w:pPr>
        <w:pStyle w:val="ChapterNumberPACKT"/>
      </w:pPr>
      <w:r>
        <w:t>8</w:t>
      </w:r>
    </w:p>
    <w:p w:rsidR="006F1207" w:rsidRDefault="00EA4FB8" w:rsidP="006F1207">
      <w:pPr>
        <w:pStyle w:val="ChapterTitlePACKT"/>
      </w:pPr>
      <w:r>
        <w:t>Advanced Dialplan Concepts</w:t>
      </w:r>
      <w:bookmarkStart w:id="0" w:name="_GoBack"/>
      <w:bookmarkEnd w:id="0"/>
    </w:p>
    <w:p w:rsidR="006F1207" w:rsidRDefault="006F1207" w:rsidP="006F1207">
      <w:pPr>
        <w:pStyle w:val="NormalPACKT"/>
        <w:rPr>
          <w:lang w:val="en-GB"/>
        </w:rPr>
      </w:pPr>
      <w:r>
        <w:rPr>
          <w:lang w:val="en-GB"/>
        </w:rPr>
        <w:t>Chapter starts now….</w:t>
      </w:r>
    </w:p>
    <w:p w:rsidR="006F1207" w:rsidRDefault="006F1207" w:rsidP="006F1207">
      <w:pPr>
        <w:pStyle w:val="Heading1"/>
      </w:pPr>
      <w:r>
        <w:t>First Heading</w:t>
      </w:r>
    </w:p>
    <w:p w:rsidR="006F1207" w:rsidRDefault="006F1207" w:rsidP="006F1207">
      <w:pPr>
        <w:rPr>
          <w:lang w:val="en-GB"/>
        </w:rPr>
      </w:pPr>
      <w:r>
        <w:rPr>
          <w:lang w:val="en-GB"/>
        </w:rPr>
        <w:t>Some text….</w:t>
      </w:r>
    </w:p>
    <w:p w:rsidR="006F1207" w:rsidRDefault="006F1207" w:rsidP="006F1207">
      <w:pPr>
        <w:pStyle w:val="Heading1"/>
      </w:pPr>
      <w:r>
        <w:t>Summary</w:t>
      </w:r>
    </w:p>
    <w:p w:rsidR="006F1207" w:rsidRPr="006F1207" w:rsidRDefault="006F1207" w:rsidP="006F1207">
      <w:pPr>
        <w:rPr>
          <w:lang w:val="en-GB"/>
        </w:rPr>
      </w:pPr>
      <w:r>
        <w:rPr>
          <w:lang w:val="en-GB"/>
        </w:rPr>
        <w:t>The end!</w:t>
      </w:r>
    </w:p>
    <w:sectPr w:rsidR="006F1207" w:rsidRPr="006F1207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2C6" w:rsidRDefault="002922C6">
      <w:r>
        <w:separator/>
      </w:r>
    </w:p>
  </w:endnote>
  <w:endnote w:type="continuationSeparator" w:id="0">
    <w:p w:rsidR="002922C6" w:rsidRDefault="0029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13EBA" w:rsidRDefault="00013EBA" w:rsidP="00265FAB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13EBA" w:rsidRDefault="00013EBA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2C6" w:rsidRDefault="002922C6">
      <w:r>
        <w:separator/>
      </w:r>
    </w:p>
  </w:footnote>
  <w:footnote w:type="continuationSeparator" w:id="0">
    <w:p w:rsidR="002922C6" w:rsidRDefault="0029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pStyle w:val="NumberedBulletPACK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8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77F"/>
    <w:rsid w:val="00013EBA"/>
    <w:rsid w:val="00014873"/>
    <w:rsid w:val="00020E04"/>
    <w:rsid w:val="00026287"/>
    <w:rsid w:val="0005201F"/>
    <w:rsid w:val="0005202A"/>
    <w:rsid w:val="0005316C"/>
    <w:rsid w:val="0006159E"/>
    <w:rsid w:val="00064C92"/>
    <w:rsid w:val="00070532"/>
    <w:rsid w:val="00096C9C"/>
    <w:rsid w:val="000A2958"/>
    <w:rsid w:val="000B1EB2"/>
    <w:rsid w:val="000B6CF1"/>
    <w:rsid w:val="000E2B17"/>
    <w:rsid w:val="000F6F57"/>
    <w:rsid w:val="00124945"/>
    <w:rsid w:val="00143AAE"/>
    <w:rsid w:val="001475F2"/>
    <w:rsid w:val="00172763"/>
    <w:rsid w:val="001A536D"/>
    <w:rsid w:val="001A6680"/>
    <w:rsid w:val="001B6CF3"/>
    <w:rsid w:val="001C06BA"/>
    <w:rsid w:val="001C3294"/>
    <w:rsid w:val="001F3B5D"/>
    <w:rsid w:val="001F412A"/>
    <w:rsid w:val="0020411F"/>
    <w:rsid w:val="00260BD0"/>
    <w:rsid w:val="0026436F"/>
    <w:rsid w:val="00265FAB"/>
    <w:rsid w:val="002660AF"/>
    <w:rsid w:val="0027203C"/>
    <w:rsid w:val="002922C6"/>
    <w:rsid w:val="002B49B1"/>
    <w:rsid w:val="002B71BA"/>
    <w:rsid w:val="002E1068"/>
    <w:rsid w:val="002E1A52"/>
    <w:rsid w:val="002E455B"/>
    <w:rsid w:val="002F5A55"/>
    <w:rsid w:val="00306160"/>
    <w:rsid w:val="00307F41"/>
    <w:rsid w:val="00352882"/>
    <w:rsid w:val="00353BA9"/>
    <w:rsid w:val="003676A3"/>
    <w:rsid w:val="003723A2"/>
    <w:rsid w:val="00374B41"/>
    <w:rsid w:val="003810F8"/>
    <w:rsid w:val="003825BD"/>
    <w:rsid w:val="0038509F"/>
    <w:rsid w:val="003859F9"/>
    <w:rsid w:val="003A0009"/>
    <w:rsid w:val="003A79D0"/>
    <w:rsid w:val="003C2F6C"/>
    <w:rsid w:val="003D1051"/>
    <w:rsid w:val="003D2858"/>
    <w:rsid w:val="003E6BE2"/>
    <w:rsid w:val="00400AF6"/>
    <w:rsid w:val="00422450"/>
    <w:rsid w:val="00424A88"/>
    <w:rsid w:val="004264D2"/>
    <w:rsid w:val="00467321"/>
    <w:rsid w:val="004675FD"/>
    <w:rsid w:val="004A2FB3"/>
    <w:rsid w:val="004B3824"/>
    <w:rsid w:val="004C20BD"/>
    <w:rsid w:val="004E0FCC"/>
    <w:rsid w:val="004F01A8"/>
    <w:rsid w:val="004F077F"/>
    <w:rsid w:val="004F764D"/>
    <w:rsid w:val="00513897"/>
    <w:rsid w:val="00533818"/>
    <w:rsid w:val="00540FDD"/>
    <w:rsid w:val="005413B0"/>
    <w:rsid w:val="00561E2F"/>
    <w:rsid w:val="00585B56"/>
    <w:rsid w:val="005908E2"/>
    <w:rsid w:val="00593E1C"/>
    <w:rsid w:val="005A0A5C"/>
    <w:rsid w:val="005A21A1"/>
    <w:rsid w:val="005B2A52"/>
    <w:rsid w:val="005D0542"/>
    <w:rsid w:val="005D4B3A"/>
    <w:rsid w:val="005D5327"/>
    <w:rsid w:val="005E6B7B"/>
    <w:rsid w:val="005E7089"/>
    <w:rsid w:val="005F0F82"/>
    <w:rsid w:val="005F71BC"/>
    <w:rsid w:val="005F7766"/>
    <w:rsid w:val="00606DB7"/>
    <w:rsid w:val="006741CE"/>
    <w:rsid w:val="00690A1D"/>
    <w:rsid w:val="006B21E8"/>
    <w:rsid w:val="006C4A50"/>
    <w:rsid w:val="006D1AF3"/>
    <w:rsid w:val="006D7D41"/>
    <w:rsid w:val="006E27CB"/>
    <w:rsid w:val="006F1207"/>
    <w:rsid w:val="00700D24"/>
    <w:rsid w:val="007310D5"/>
    <w:rsid w:val="00736070"/>
    <w:rsid w:val="00741778"/>
    <w:rsid w:val="0074573F"/>
    <w:rsid w:val="00754FD3"/>
    <w:rsid w:val="007635A2"/>
    <w:rsid w:val="0077183F"/>
    <w:rsid w:val="00777316"/>
    <w:rsid w:val="00791A5A"/>
    <w:rsid w:val="007A052D"/>
    <w:rsid w:val="007B0535"/>
    <w:rsid w:val="007B207C"/>
    <w:rsid w:val="007B3A80"/>
    <w:rsid w:val="007B7673"/>
    <w:rsid w:val="007D4892"/>
    <w:rsid w:val="00842358"/>
    <w:rsid w:val="00844845"/>
    <w:rsid w:val="0085358C"/>
    <w:rsid w:val="00877749"/>
    <w:rsid w:val="0089388A"/>
    <w:rsid w:val="00896D22"/>
    <w:rsid w:val="008A1CCD"/>
    <w:rsid w:val="008B627E"/>
    <w:rsid w:val="008C224A"/>
    <w:rsid w:val="008E0356"/>
    <w:rsid w:val="008E3891"/>
    <w:rsid w:val="008E41CB"/>
    <w:rsid w:val="008E4D69"/>
    <w:rsid w:val="008F2647"/>
    <w:rsid w:val="008F76E7"/>
    <w:rsid w:val="0091620B"/>
    <w:rsid w:val="0093034C"/>
    <w:rsid w:val="00941A6C"/>
    <w:rsid w:val="00973024"/>
    <w:rsid w:val="00981A5A"/>
    <w:rsid w:val="00984AC7"/>
    <w:rsid w:val="0099037D"/>
    <w:rsid w:val="009A0266"/>
    <w:rsid w:val="009B1208"/>
    <w:rsid w:val="009C5364"/>
    <w:rsid w:val="009F3DA9"/>
    <w:rsid w:val="00A06370"/>
    <w:rsid w:val="00A15786"/>
    <w:rsid w:val="00A2347B"/>
    <w:rsid w:val="00A36912"/>
    <w:rsid w:val="00A436D7"/>
    <w:rsid w:val="00A43F56"/>
    <w:rsid w:val="00A758DE"/>
    <w:rsid w:val="00A81D48"/>
    <w:rsid w:val="00A9193A"/>
    <w:rsid w:val="00AA2E53"/>
    <w:rsid w:val="00AC445B"/>
    <w:rsid w:val="00AC4BCE"/>
    <w:rsid w:val="00AC56C5"/>
    <w:rsid w:val="00AD1A7D"/>
    <w:rsid w:val="00AF2134"/>
    <w:rsid w:val="00AF2FA5"/>
    <w:rsid w:val="00AF604C"/>
    <w:rsid w:val="00B009E6"/>
    <w:rsid w:val="00B03161"/>
    <w:rsid w:val="00B20CC0"/>
    <w:rsid w:val="00B2465C"/>
    <w:rsid w:val="00B42CFF"/>
    <w:rsid w:val="00B858D2"/>
    <w:rsid w:val="00BA3FE7"/>
    <w:rsid w:val="00BA6F99"/>
    <w:rsid w:val="00BB1683"/>
    <w:rsid w:val="00BB311D"/>
    <w:rsid w:val="00BD2AF8"/>
    <w:rsid w:val="00C01A3D"/>
    <w:rsid w:val="00C15814"/>
    <w:rsid w:val="00C2075C"/>
    <w:rsid w:val="00C36F68"/>
    <w:rsid w:val="00C372E9"/>
    <w:rsid w:val="00C6538F"/>
    <w:rsid w:val="00C72E2A"/>
    <w:rsid w:val="00C75472"/>
    <w:rsid w:val="00C76983"/>
    <w:rsid w:val="00C82CA4"/>
    <w:rsid w:val="00CB0D85"/>
    <w:rsid w:val="00CB299E"/>
    <w:rsid w:val="00CC52E4"/>
    <w:rsid w:val="00D11AE1"/>
    <w:rsid w:val="00D159FB"/>
    <w:rsid w:val="00D205AC"/>
    <w:rsid w:val="00D369A7"/>
    <w:rsid w:val="00D372A9"/>
    <w:rsid w:val="00D724FA"/>
    <w:rsid w:val="00D8586A"/>
    <w:rsid w:val="00D920A7"/>
    <w:rsid w:val="00DA2769"/>
    <w:rsid w:val="00DB283D"/>
    <w:rsid w:val="00DB3E83"/>
    <w:rsid w:val="00DB43B3"/>
    <w:rsid w:val="00DC4EFB"/>
    <w:rsid w:val="00DE3614"/>
    <w:rsid w:val="00DE3D39"/>
    <w:rsid w:val="00E223A6"/>
    <w:rsid w:val="00E2686B"/>
    <w:rsid w:val="00E3276B"/>
    <w:rsid w:val="00E56073"/>
    <w:rsid w:val="00E57E29"/>
    <w:rsid w:val="00E61366"/>
    <w:rsid w:val="00E62C31"/>
    <w:rsid w:val="00E96272"/>
    <w:rsid w:val="00EA4FB8"/>
    <w:rsid w:val="00EA66A4"/>
    <w:rsid w:val="00EB18B6"/>
    <w:rsid w:val="00EB533F"/>
    <w:rsid w:val="00EC3C07"/>
    <w:rsid w:val="00F02B93"/>
    <w:rsid w:val="00F221D7"/>
    <w:rsid w:val="00F369D9"/>
    <w:rsid w:val="00F61BCF"/>
    <w:rsid w:val="00F83323"/>
    <w:rsid w:val="00F87DC8"/>
    <w:rsid w:val="00F92FAB"/>
    <w:rsid w:val="00FB7491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28"/>
      </w:numPr>
      <w:ind w:left="72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semiHidden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semiHidden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rsid w:val="007310D5"/>
    <w:rPr>
      <w:b/>
      <w:color w:val="000080"/>
    </w:rPr>
  </w:style>
  <w:style w:type="character" w:customStyle="1" w:styleId="KeyPACKT">
    <w:name w:val="Key [PACKT]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rsid w:val="00CB0D85"/>
    <w:rPr>
      <w:rFonts w:ascii="Lucida Console" w:hAnsi="Lucida Console"/>
      <w:color w:val="FF0000"/>
      <w:sz w:val="18"/>
    </w:rPr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BoldPACKT">
    <w:name w:val="Bold [PACKT]"/>
    <w:rsid w:val="007310D5"/>
    <w:rPr>
      <w:b/>
    </w:rPr>
  </w:style>
  <w:style w:type="character" w:customStyle="1" w:styleId="NormalPACKTChar">
    <w:name w:val="Normal [PACKT] Char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link w:val="InformationBoxPACKT"/>
    <w:rsid w:val="001A536D"/>
    <w:rPr>
      <w:sz w:val="22"/>
      <w:szCs w:val="24"/>
      <w:lang w:val="en-US" w:eastAsia="en-US" w:bidi="ar-SA"/>
    </w:rPr>
  </w:style>
  <w:style w:type="character" w:customStyle="1" w:styleId="Heading3Char">
    <w:name w:val="Heading 3 Char"/>
    <w:aliases w:val="Heading 3 [PACKT] Char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fs\fs12book\Ch3\106_11pt_Packt_Template_ForAutho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106_11pt_Packt_Template_ForAuthors.dot</Template>
  <TotalTime>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Michael S Collins</dc:creator>
  <cp:lastModifiedBy>Michael S Collins</cp:lastModifiedBy>
  <cp:revision>6</cp:revision>
  <cp:lastPrinted>2004-01-27T22:10:00Z</cp:lastPrinted>
  <dcterms:created xsi:type="dcterms:W3CDTF">2012-09-04T22:17:00Z</dcterms:created>
  <dcterms:modified xsi:type="dcterms:W3CDTF">2012-09-04T22:22:00Z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