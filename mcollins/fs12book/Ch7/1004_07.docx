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1F412A" w:rsidP="006F1207">
      <w:pPr>
        <w:pStyle w:val="ChapterNumberPACKT"/>
      </w:pPr>
      <w:r>
        <w:t>7</w:t>
      </w:r>
    </w:p>
    <w:p w:rsidR="006F1207" w:rsidRDefault="001F412A" w:rsidP="006F1207">
      <w:pPr>
        <w:pStyle w:val="ChapterTitlePACKT"/>
      </w:pPr>
      <w:r>
        <w:t>Dialplan Scripting with Lua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AF6" w:rsidRDefault="00400AF6">
      <w:r>
        <w:separator/>
      </w:r>
    </w:p>
  </w:endnote>
  <w:endnote w:type="continuationSeparator" w:id="0">
    <w:p w:rsidR="00400AF6" w:rsidRDefault="0040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AF6" w:rsidRDefault="00400AF6">
      <w:r>
        <w:separator/>
      </w:r>
    </w:p>
  </w:footnote>
  <w:footnote w:type="continuationSeparator" w:id="0">
    <w:p w:rsidR="00400AF6" w:rsidRDefault="00400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59E"/>
    <w:rsid w:val="00064C92"/>
    <w:rsid w:val="00070532"/>
    <w:rsid w:val="00096C9C"/>
    <w:rsid w:val="000A2958"/>
    <w:rsid w:val="000B1EB2"/>
    <w:rsid w:val="000B6CF1"/>
    <w:rsid w:val="000E2B17"/>
    <w:rsid w:val="000F6F57"/>
    <w:rsid w:val="00124945"/>
    <w:rsid w:val="00143AAE"/>
    <w:rsid w:val="001475F2"/>
    <w:rsid w:val="00172763"/>
    <w:rsid w:val="001A536D"/>
    <w:rsid w:val="001A6680"/>
    <w:rsid w:val="001B6CF3"/>
    <w:rsid w:val="001C06BA"/>
    <w:rsid w:val="001C3294"/>
    <w:rsid w:val="001F3B5D"/>
    <w:rsid w:val="001F412A"/>
    <w:rsid w:val="0020411F"/>
    <w:rsid w:val="00260BD0"/>
    <w:rsid w:val="0026436F"/>
    <w:rsid w:val="00265FAB"/>
    <w:rsid w:val="002660AF"/>
    <w:rsid w:val="0027203C"/>
    <w:rsid w:val="002B49B1"/>
    <w:rsid w:val="002B71BA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23A2"/>
    <w:rsid w:val="00374B41"/>
    <w:rsid w:val="003810F8"/>
    <w:rsid w:val="003825BD"/>
    <w:rsid w:val="0038509F"/>
    <w:rsid w:val="003859F9"/>
    <w:rsid w:val="003A0009"/>
    <w:rsid w:val="003A79D0"/>
    <w:rsid w:val="003C2F6C"/>
    <w:rsid w:val="003D1051"/>
    <w:rsid w:val="003D2858"/>
    <w:rsid w:val="003E6BE2"/>
    <w:rsid w:val="00400AF6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741CE"/>
    <w:rsid w:val="00690A1D"/>
    <w:rsid w:val="006B21E8"/>
    <w:rsid w:val="006C4A50"/>
    <w:rsid w:val="006D1AF3"/>
    <w:rsid w:val="006D7D41"/>
    <w:rsid w:val="006E27CB"/>
    <w:rsid w:val="006F1207"/>
    <w:rsid w:val="00700D24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842358"/>
    <w:rsid w:val="00844845"/>
    <w:rsid w:val="0085358C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1A5A"/>
    <w:rsid w:val="00984AC7"/>
    <w:rsid w:val="0099037D"/>
    <w:rsid w:val="009A0266"/>
    <w:rsid w:val="009B1208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223A6"/>
    <w:rsid w:val="00E2686B"/>
    <w:rsid w:val="00E3276B"/>
    <w:rsid w:val="00E56073"/>
    <w:rsid w:val="00E57E29"/>
    <w:rsid w:val="00E61366"/>
    <w:rsid w:val="00E62C31"/>
    <w:rsid w:val="00E96272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5</cp:revision>
  <cp:lastPrinted>2004-01-27T22:10:00Z</cp:lastPrinted>
  <dcterms:created xsi:type="dcterms:W3CDTF">2012-09-04T22:17:00Z</dcterms:created>
  <dcterms:modified xsi:type="dcterms:W3CDTF">2012-09-04T22:21:00Z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