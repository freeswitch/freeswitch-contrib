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7F59C7" w:rsidP="006F1207">
      <w:pPr>
        <w:pStyle w:val="ChapterNumberPACKT"/>
      </w:pPr>
      <w:r>
        <w:t>1</w:t>
      </w:r>
      <w:r w:rsidR="0037322B">
        <w:t>3</w:t>
      </w:r>
    </w:p>
    <w:p w:rsidR="006F1207" w:rsidRDefault="0037322B" w:rsidP="006F1207">
      <w:pPr>
        <w:pStyle w:val="ChapterTitlePACKT"/>
      </w:pPr>
      <w:r>
        <w:t>VoIP Security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0D3" w:rsidRDefault="000610D3">
      <w:r>
        <w:separator/>
      </w:r>
    </w:p>
  </w:endnote>
  <w:endnote w:type="continuationSeparator" w:id="0">
    <w:p w:rsidR="000610D3" w:rsidRDefault="0006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0D3" w:rsidRDefault="000610D3">
      <w:r>
        <w:separator/>
      </w:r>
    </w:p>
  </w:footnote>
  <w:footnote w:type="continuationSeparator" w:id="0">
    <w:p w:rsidR="000610D3" w:rsidRDefault="00061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0D3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75B79"/>
    <w:rsid w:val="001A536D"/>
    <w:rsid w:val="001A6680"/>
    <w:rsid w:val="001B6CF3"/>
    <w:rsid w:val="001C06BA"/>
    <w:rsid w:val="001C3294"/>
    <w:rsid w:val="001E6BAC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322B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40F00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7F59C7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11</cp:revision>
  <cp:lastPrinted>2004-01-27T22:10:00Z</cp:lastPrinted>
  <dcterms:created xsi:type="dcterms:W3CDTF">2012-09-04T22:17:00Z</dcterms:created>
  <dcterms:modified xsi:type="dcterms:W3CDTF">2012-09-04T22:25:00Z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