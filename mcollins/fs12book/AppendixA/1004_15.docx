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192F12" w:rsidP="006F1207">
      <w:pPr>
        <w:pStyle w:val="ChapterNumberPACKT"/>
      </w:pPr>
      <w:r>
        <w:t>Appendix A</w:t>
      </w:r>
    </w:p>
    <w:p w:rsidR="006F1207" w:rsidRDefault="00192F12" w:rsidP="006F1207">
      <w:pPr>
        <w:pStyle w:val="ChapterTitlePACKT"/>
      </w:pPr>
      <w:r>
        <w:t>The FreeSWITCH Online Community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DA8" w:rsidRDefault="00370DA8">
      <w:r>
        <w:separator/>
      </w:r>
    </w:p>
  </w:endnote>
  <w:endnote w:type="continuationSeparator" w:id="0">
    <w:p w:rsidR="00370DA8" w:rsidRDefault="0037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DA8" w:rsidRDefault="00370DA8">
      <w:r>
        <w:separator/>
      </w:r>
    </w:p>
  </w:footnote>
  <w:footnote w:type="continuationSeparator" w:id="0">
    <w:p w:rsidR="00370DA8" w:rsidRDefault="0037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0D3"/>
    <w:rsid w:val="0006159E"/>
    <w:rsid w:val="00064C92"/>
    <w:rsid w:val="00070532"/>
    <w:rsid w:val="00096C9C"/>
    <w:rsid w:val="000A2958"/>
    <w:rsid w:val="000B1EB2"/>
    <w:rsid w:val="000B6CF1"/>
    <w:rsid w:val="000E2B17"/>
    <w:rsid w:val="000F33E7"/>
    <w:rsid w:val="000F6F57"/>
    <w:rsid w:val="00124945"/>
    <w:rsid w:val="00143AAE"/>
    <w:rsid w:val="001475F2"/>
    <w:rsid w:val="00172763"/>
    <w:rsid w:val="00175B79"/>
    <w:rsid w:val="00192F12"/>
    <w:rsid w:val="001A536D"/>
    <w:rsid w:val="001A6680"/>
    <w:rsid w:val="001B6CF3"/>
    <w:rsid w:val="001C06BA"/>
    <w:rsid w:val="001C3294"/>
    <w:rsid w:val="001E6BAC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C039F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0DA8"/>
    <w:rsid w:val="003723A2"/>
    <w:rsid w:val="0037322B"/>
    <w:rsid w:val="00374B41"/>
    <w:rsid w:val="003810F8"/>
    <w:rsid w:val="003825BD"/>
    <w:rsid w:val="0038509F"/>
    <w:rsid w:val="003859F9"/>
    <w:rsid w:val="003A0009"/>
    <w:rsid w:val="003A083A"/>
    <w:rsid w:val="003A79D0"/>
    <w:rsid w:val="003C2F6C"/>
    <w:rsid w:val="003D1051"/>
    <w:rsid w:val="003D2858"/>
    <w:rsid w:val="003E6BE2"/>
    <w:rsid w:val="00400AF6"/>
    <w:rsid w:val="00404E45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40F00"/>
    <w:rsid w:val="006741CE"/>
    <w:rsid w:val="00690A1D"/>
    <w:rsid w:val="00691660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7F59C7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01373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13</cp:revision>
  <cp:lastPrinted>2004-01-27T22:10:00Z</cp:lastPrinted>
  <dcterms:created xsi:type="dcterms:W3CDTF">2012-09-04T22:17:00Z</dcterms:created>
  <dcterms:modified xsi:type="dcterms:W3CDTF">2012-09-04T22:26:00Z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